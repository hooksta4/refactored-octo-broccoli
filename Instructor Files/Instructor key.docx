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3458" w14:textId="77777777" w:rsidR="00B85495" w:rsidRPr="00B85495" w:rsidRDefault="00B85495" w:rsidP="00B85495">
      <w:pPr>
        <w:pStyle w:val="Graphicsanchor"/>
      </w:pPr>
      <w:r w:rsidRPr="00B85495"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FED2EB9" wp14:editId="7926536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54112" cy="2432304"/>
                <wp:effectExtent l="0" t="0" r="0" b="635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2" cy="24323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72400" id="Rectangle 2" o:spid="_x0000_s1026" alt="&quot;&quot;" style="position:absolute;margin-left:-36pt;margin-top:-36pt;width:610.55pt;height:19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" fillcolor="#f1f1ef [3214]" stroked="f" strokeweight="1pt">
                <w10:anchorlock/>
              </v:rect>
            </w:pict>
          </mc:Fallback>
        </mc:AlternateConten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3" w:type="dxa"/>
          <w:left w:w="245" w:type="dxa"/>
          <w:bottom w:w="173" w:type="dxa"/>
          <w:right w:w="245" w:type="dxa"/>
        </w:tblCellMar>
        <w:tblLook w:val="04A0" w:firstRow="1" w:lastRow="0" w:firstColumn="1" w:lastColumn="0" w:noHBand="0" w:noVBand="1"/>
      </w:tblPr>
      <w:tblGrid>
        <w:gridCol w:w="3520"/>
        <w:gridCol w:w="7280"/>
      </w:tblGrid>
      <w:tr w:rsidR="00B85495" w14:paraId="12524520" w14:textId="77777777" w:rsidTr="00441B22">
        <w:trPr>
          <w:trHeight w:val="3058"/>
        </w:trPr>
        <w:tc>
          <w:tcPr>
            <w:tcW w:w="3420" w:type="dxa"/>
            <w:tcMar>
              <w:top w:w="0" w:type="dxa"/>
            </w:tcMar>
          </w:tcPr>
          <w:p w14:paraId="6166D4DB" w14:textId="77777777" w:rsidR="00B85495" w:rsidRPr="00B85495" w:rsidRDefault="00B85495" w:rsidP="00B85495">
            <w:r>
              <w:rPr>
                <w:noProof/>
              </w:rPr>
              <w:drawing>
                <wp:inline distT="0" distB="0" distL="0" distR="0" wp14:anchorId="4E59D142" wp14:editId="66BDB827">
                  <wp:extent cx="1920240" cy="1676400"/>
                  <wp:effectExtent l="0" t="0" r="3810" b="0"/>
                  <wp:docPr id="1" name="Picture 1" descr="stack of three book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ack of three books&#10;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20663" cy="1676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tcMar>
              <w:top w:w="0" w:type="dxa"/>
            </w:tcMar>
          </w:tcPr>
          <w:p w14:paraId="4100BAF0" w14:textId="1FCE4E6E" w:rsidR="00B85495" w:rsidRDefault="00C968E2" w:rsidP="00B85495">
            <w:pPr>
              <w:pStyle w:val="Heading1"/>
            </w:pPr>
            <w:r>
              <w:t>Instructor key</w:t>
            </w:r>
            <w:r w:rsidR="00B85495">
              <w:t xml:space="preserve"> </w:t>
            </w:r>
          </w:p>
          <w:p w14:paraId="541059CF" w14:textId="331205C3" w:rsidR="00B85495" w:rsidRPr="00B85495" w:rsidRDefault="00C968E2" w:rsidP="00B85495">
            <w:pPr>
              <w:pStyle w:val="Subtitle"/>
            </w:pPr>
            <w:r>
              <w:t xml:space="preserve">This key will allow an instructor to assess </w:t>
            </w:r>
            <w:proofErr w:type="gramStart"/>
            <w:r>
              <w:t>students</w:t>
            </w:r>
            <w:proofErr w:type="gramEnd"/>
            <w:r>
              <w:t xml:space="preserve"> performance for the GitHub Module.</w:t>
            </w:r>
            <w:r w:rsidR="00B85495">
              <w:t xml:space="preserve"> </w:t>
            </w:r>
          </w:p>
        </w:tc>
      </w:tr>
      <w:tr w:rsidR="008166DB" w14:paraId="149EC8EF" w14:textId="77777777" w:rsidTr="00AA4A90">
        <w:trPr>
          <w:trHeight w:val="3456"/>
        </w:trPr>
        <w:tc>
          <w:tcPr>
            <w:tcW w:w="10800" w:type="dxa"/>
            <w:gridSpan w:val="2"/>
          </w:tcPr>
          <w:p w14:paraId="793297D1" w14:textId="3F040598" w:rsidR="00B525A6" w:rsidRPr="00A8059A" w:rsidRDefault="00C968E2" w:rsidP="00A8059A">
            <w:pPr>
              <w:pStyle w:val="Heading2"/>
            </w:pPr>
            <w:r>
              <w:t>Answer Key</w:t>
            </w:r>
            <w:r w:rsidR="00B85495" w:rsidRPr="00A8059A">
              <w:t xml:space="preserve"> </w:t>
            </w:r>
          </w:p>
          <w:p w14:paraId="24F719CC" w14:textId="15FB539A" w:rsidR="007958E6" w:rsidRPr="00B85495" w:rsidRDefault="00054B94" w:rsidP="00B85495">
            <w:pPr>
              <w:pStyle w:val="checklistindent"/>
            </w:pPr>
            <w:sdt>
              <w:sdtPr>
                <w:id w:val="-389960902"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B85495" w:rsidRPr="00B85495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85495" w:rsidRPr="00B85495">
              <w:tab/>
            </w:r>
            <w:r w:rsidR="00C968E2">
              <w:t>Was a branch created “</w:t>
            </w:r>
            <w:proofErr w:type="spellStart"/>
            <w:r w:rsidR="00C968E2">
              <w:t>Assessment_Lastname</w:t>
            </w:r>
            <w:proofErr w:type="spellEnd"/>
            <w:r w:rsidR="00C968E2">
              <w:t>”?</w:t>
            </w:r>
          </w:p>
          <w:p w14:paraId="36A57E1A" w14:textId="21CB0216" w:rsidR="007958E6" w:rsidRPr="00B85495" w:rsidRDefault="00054B94" w:rsidP="00B85495">
            <w:pPr>
              <w:pStyle w:val="checklistindent"/>
            </w:pPr>
            <w:sdt>
              <w:sdtPr>
                <w:id w:val="-280418517"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B85495" w:rsidRPr="00B85495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85495" w:rsidRPr="00B85495">
              <w:tab/>
            </w:r>
            <w:r w:rsidR="00C968E2">
              <w:t xml:space="preserve">Evident that student </w:t>
            </w:r>
            <w:r w:rsidR="00C968E2" w:rsidRPr="00C968E2">
              <w:t>Clone</w:t>
            </w:r>
            <w:r w:rsidR="00C968E2">
              <w:t>d</w:t>
            </w:r>
            <w:r w:rsidR="00C968E2" w:rsidRPr="00C968E2">
              <w:t xml:space="preserve"> repository as </w:t>
            </w:r>
            <w:proofErr w:type="spellStart"/>
            <w:r w:rsidR="00C968E2" w:rsidRPr="00C968E2">
              <w:t>Assessment_Lastname</w:t>
            </w:r>
            <w:proofErr w:type="spellEnd"/>
            <w:r w:rsidR="00C968E2" w:rsidRPr="00C968E2">
              <w:t xml:space="preserve"> on local system</w:t>
            </w:r>
            <w:r w:rsidR="00C968E2">
              <w:t>?</w:t>
            </w:r>
          </w:p>
          <w:p w14:paraId="05E380DE" w14:textId="4CBFD704" w:rsidR="007958E6" w:rsidRPr="00B85495" w:rsidRDefault="00054B94" w:rsidP="00B85495">
            <w:pPr>
              <w:pStyle w:val="checklistindent"/>
            </w:pPr>
            <w:sdt>
              <w:sdtPr>
                <w:id w:val="762885896"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B85495" w:rsidRPr="00B85495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85495" w:rsidRPr="00B85495">
              <w:tab/>
            </w:r>
            <w:r w:rsidR="00C968E2">
              <w:t>Did student open modify.md in Student Assessment folder and modify accordingly?</w:t>
            </w:r>
          </w:p>
          <w:p w14:paraId="03D37AD3" w14:textId="239D2079" w:rsidR="007958E6" w:rsidRPr="00B85495" w:rsidRDefault="00054B94" w:rsidP="00B85495">
            <w:pPr>
              <w:pStyle w:val="checklistindent"/>
            </w:pPr>
            <w:sdt>
              <w:sdtPr>
                <w:id w:val="1953207004"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B85495" w:rsidRPr="00B85495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85495" w:rsidRPr="00B85495">
              <w:tab/>
            </w:r>
            <w:r w:rsidR="00C968E2">
              <w:t>Did the student create a text file with a quote or some sort?</w:t>
            </w:r>
          </w:p>
          <w:p w14:paraId="631BB0A4" w14:textId="0E070373" w:rsidR="007958E6" w:rsidRPr="00B85495" w:rsidRDefault="00054B94" w:rsidP="00B85495">
            <w:pPr>
              <w:pStyle w:val="checklistindent"/>
            </w:pPr>
            <w:sdt>
              <w:sdtPr>
                <w:id w:val="1481120190"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B85495" w:rsidRPr="00B85495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85495" w:rsidRPr="00B85495">
              <w:tab/>
            </w:r>
            <w:r w:rsidR="00C968E2">
              <w:t xml:space="preserve">Did the </w:t>
            </w:r>
            <w:proofErr w:type="gramStart"/>
            <w:r w:rsidR="00C968E2">
              <w:t>student</w:t>
            </w:r>
            <w:proofErr w:type="gramEnd"/>
            <w:r w:rsidR="00C968E2">
              <w:t xml:space="preserve"> name the Commit and description?</w:t>
            </w:r>
          </w:p>
          <w:p w14:paraId="38546210" w14:textId="64A2BE9D" w:rsidR="007958E6" w:rsidRPr="00B85495" w:rsidRDefault="00054B94" w:rsidP="00B85495">
            <w:pPr>
              <w:pStyle w:val="checklistindent"/>
            </w:pPr>
            <w:sdt>
              <w:sdtPr>
                <w:id w:val="-1348864416"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B85495" w:rsidRPr="00B85495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85495" w:rsidRPr="00B85495">
              <w:tab/>
            </w:r>
            <w:r w:rsidR="00C968E2">
              <w:t>Did the student create a pull request?</w:t>
            </w:r>
          </w:p>
          <w:p w14:paraId="1842DB87" w14:textId="604B6CD3" w:rsidR="007958E6" w:rsidRPr="00B85495" w:rsidRDefault="00054B94" w:rsidP="00B85495">
            <w:pPr>
              <w:pStyle w:val="checklistindent"/>
            </w:pPr>
            <w:sdt>
              <w:sdtPr>
                <w:id w:val="-1864828134"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B85495" w:rsidRPr="00B85495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85495" w:rsidRPr="00B85495">
              <w:tab/>
            </w:r>
            <w:r w:rsidR="00C968E2">
              <w:t>Delete the branch once merge was approved?</w:t>
            </w:r>
          </w:p>
          <w:p w14:paraId="287B1343" w14:textId="489ABE4F" w:rsidR="008166DB" w:rsidRDefault="008166DB" w:rsidP="00B85495">
            <w:pPr>
              <w:pStyle w:val="checklistindent"/>
            </w:pPr>
          </w:p>
        </w:tc>
      </w:tr>
      <w:tr w:rsidR="008166DB" w14:paraId="156D53E4" w14:textId="77777777" w:rsidTr="00AA4A90">
        <w:trPr>
          <w:trHeight w:val="3456"/>
        </w:trPr>
        <w:tc>
          <w:tcPr>
            <w:tcW w:w="10800" w:type="dxa"/>
            <w:gridSpan w:val="2"/>
          </w:tcPr>
          <w:p w14:paraId="5679B04D" w14:textId="05BFED2B" w:rsidR="008166DB" w:rsidRDefault="008166DB" w:rsidP="00B85495">
            <w:pPr>
              <w:pStyle w:val="checklistindent"/>
            </w:pPr>
          </w:p>
        </w:tc>
      </w:tr>
      <w:tr w:rsidR="008166DB" w14:paraId="5DBE0EB4" w14:textId="77777777" w:rsidTr="00AA4A90">
        <w:trPr>
          <w:trHeight w:val="2058"/>
        </w:trPr>
        <w:tc>
          <w:tcPr>
            <w:tcW w:w="10800" w:type="dxa"/>
            <w:gridSpan w:val="2"/>
          </w:tcPr>
          <w:p w14:paraId="0CE58F7B" w14:textId="302BD190" w:rsidR="008166DB" w:rsidRDefault="008166DB" w:rsidP="00B85495">
            <w:pPr>
              <w:pStyle w:val="checklistindent"/>
            </w:pPr>
          </w:p>
        </w:tc>
      </w:tr>
      <w:tr w:rsidR="002464EF" w14:paraId="13D373E5" w14:textId="77777777" w:rsidTr="00AA4A90">
        <w:trPr>
          <w:trHeight w:val="2850"/>
        </w:trPr>
        <w:tc>
          <w:tcPr>
            <w:tcW w:w="10800" w:type="dxa"/>
            <w:gridSpan w:val="2"/>
          </w:tcPr>
          <w:p w14:paraId="50F64C21" w14:textId="1C135981" w:rsidR="002464EF" w:rsidRPr="004E7F56" w:rsidRDefault="002464EF" w:rsidP="00C968E2">
            <w:pPr>
              <w:pStyle w:val="checklistindent"/>
              <w:ind w:left="0" w:firstLine="0"/>
            </w:pPr>
          </w:p>
        </w:tc>
      </w:tr>
    </w:tbl>
    <w:p w14:paraId="3211CCDE" w14:textId="77777777" w:rsidR="00C63042" w:rsidRDefault="00054B94"/>
    <w:sectPr w:rsidR="00C63042" w:rsidSect="00B854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23FC" w14:textId="77777777" w:rsidR="00054B94" w:rsidRDefault="00054B94" w:rsidP="00AC425E">
      <w:r>
        <w:separator/>
      </w:r>
    </w:p>
  </w:endnote>
  <w:endnote w:type="continuationSeparator" w:id="0">
    <w:p w14:paraId="19AF3714" w14:textId="77777777" w:rsidR="00054B94" w:rsidRDefault="00054B94" w:rsidP="00AC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2686" w14:textId="77777777" w:rsidR="00054B94" w:rsidRDefault="00054B94" w:rsidP="00AC425E">
      <w:r>
        <w:separator/>
      </w:r>
    </w:p>
  </w:footnote>
  <w:footnote w:type="continuationSeparator" w:id="0">
    <w:p w14:paraId="1452BF43" w14:textId="77777777" w:rsidR="00054B94" w:rsidRDefault="00054B94" w:rsidP="00AC4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7B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C775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E85065"/>
    <w:multiLevelType w:val="hybridMultilevel"/>
    <w:tmpl w:val="D3643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80011">
    <w:abstractNumId w:val="2"/>
  </w:num>
  <w:num w:numId="2" w16cid:durableId="125127966">
    <w:abstractNumId w:val="1"/>
  </w:num>
  <w:num w:numId="3" w16cid:durableId="144804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E2"/>
    <w:rsid w:val="00043B13"/>
    <w:rsid w:val="00047FCD"/>
    <w:rsid w:val="0005426E"/>
    <w:rsid w:val="00054B94"/>
    <w:rsid w:val="0008402D"/>
    <w:rsid w:val="000C6ABF"/>
    <w:rsid w:val="00103A9A"/>
    <w:rsid w:val="00105839"/>
    <w:rsid w:val="00164880"/>
    <w:rsid w:val="002041F7"/>
    <w:rsid w:val="00214096"/>
    <w:rsid w:val="002464EF"/>
    <w:rsid w:val="00275A49"/>
    <w:rsid w:val="002B6A3F"/>
    <w:rsid w:val="00360AF1"/>
    <w:rsid w:val="00372FFE"/>
    <w:rsid w:val="0037699A"/>
    <w:rsid w:val="00387CCC"/>
    <w:rsid w:val="00441B22"/>
    <w:rsid w:val="004452D5"/>
    <w:rsid w:val="004C4BAE"/>
    <w:rsid w:val="004E7F56"/>
    <w:rsid w:val="004F1067"/>
    <w:rsid w:val="00560324"/>
    <w:rsid w:val="00580363"/>
    <w:rsid w:val="005B7033"/>
    <w:rsid w:val="00605D22"/>
    <w:rsid w:val="006C4240"/>
    <w:rsid w:val="006C6111"/>
    <w:rsid w:val="007064B6"/>
    <w:rsid w:val="00734ACE"/>
    <w:rsid w:val="00787E09"/>
    <w:rsid w:val="007958E6"/>
    <w:rsid w:val="007C22D0"/>
    <w:rsid w:val="00812B1A"/>
    <w:rsid w:val="008166DB"/>
    <w:rsid w:val="008E01F0"/>
    <w:rsid w:val="008F45B0"/>
    <w:rsid w:val="009C719D"/>
    <w:rsid w:val="00A8059A"/>
    <w:rsid w:val="00AA4A90"/>
    <w:rsid w:val="00AC0655"/>
    <w:rsid w:val="00AC425E"/>
    <w:rsid w:val="00AC6EC1"/>
    <w:rsid w:val="00AD0CD1"/>
    <w:rsid w:val="00AF399B"/>
    <w:rsid w:val="00B428E0"/>
    <w:rsid w:val="00B47216"/>
    <w:rsid w:val="00B525A6"/>
    <w:rsid w:val="00B85495"/>
    <w:rsid w:val="00BE6CE9"/>
    <w:rsid w:val="00C53899"/>
    <w:rsid w:val="00C707CF"/>
    <w:rsid w:val="00C968E2"/>
    <w:rsid w:val="00CC1A55"/>
    <w:rsid w:val="00D021C6"/>
    <w:rsid w:val="00D610A6"/>
    <w:rsid w:val="00D76DDC"/>
    <w:rsid w:val="00D93D1E"/>
    <w:rsid w:val="00E32AD9"/>
    <w:rsid w:val="00E43EF9"/>
    <w:rsid w:val="00E5272F"/>
    <w:rsid w:val="00E642EE"/>
    <w:rsid w:val="00EB5065"/>
    <w:rsid w:val="00ED3F23"/>
    <w:rsid w:val="00FC3ABC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601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B85495"/>
  </w:style>
  <w:style w:type="paragraph" w:styleId="Heading1">
    <w:name w:val="heading 1"/>
    <w:basedOn w:val="Normal"/>
    <w:next w:val="Normal"/>
    <w:link w:val="Heading1Char"/>
    <w:uiPriority w:val="9"/>
    <w:qFormat/>
    <w:rsid w:val="00B85495"/>
    <w:pPr>
      <w:spacing w:before="240" w:line="276" w:lineRule="auto"/>
      <w:outlineLvl w:val="0"/>
    </w:pPr>
    <w:rPr>
      <w:rFonts w:ascii="Tw Cen MT" w:hAnsi="Tw Cen MT"/>
      <w:b/>
      <w:bCs/>
      <w:color w:val="6B93CC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5495"/>
    <w:pPr>
      <w:spacing w:after="120"/>
      <w:outlineLvl w:val="1"/>
    </w:pPr>
    <w:rPr>
      <w:color w:val="3B6AAC" w:themeColor="accent3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85495"/>
    <w:pPr>
      <w:numPr>
        <w:ilvl w:val="1"/>
      </w:numPr>
      <w:spacing w:before="120"/>
      <w:ind w:right="432"/>
    </w:pPr>
    <w:rPr>
      <w:rFonts w:asciiTheme="majorHAnsi" w:eastAsiaTheme="majorEastAsia" w:hAnsiTheme="majorHAnsi" w:cstheme="majorBidi"/>
      <w:i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85495"/>
    <w:rPr>
      <w:rFonts w:asciiTheme="majorHAnsi" w:eastAsiaTheme="majorEastAsia" w:hAnsiTheme="majorHAnsi" w:cstheme="majorBidi"/>
      <w:iCs/>
      <w:sz w:val="32"/>
      <w:szCs w:val="32"/>
    </w:rPr>
  </w:style>
  <w:style w:type="paragraph" w:styleId="ListParagraph">
    <w:name w:val="List Paragraph"/>
    <w:basedOn w:val="Normal"/>
    <w:uiPriority w:val="34"/>
    <w:semiHidden/>
    <w:rsid w:val="00812B1A"/>
    <w:pPr>
      <w:ind w:left="720"/>
      <w:contextualSpacing/>
    </w:pPr>
  </w:style>
  <w:style w:type="paragraph" w:customStyle="1" w:styleId="checklistindent">
    <w:name w:val="checklist indent"/>
    <w:basedOn w:val="Normal"/>
    <w:qFormat/>
    <w:rsid w:val="00B85495"/>
    <w:pPr>
      <w:spacing w:after="120"/>
      <w:ind w:left="288" w:hanging="288"/>
    </w:pPr>
  </w:style>
  <w:style w:type="character" w:customStyle="1" w:styleId="Heading1Char">
    <w:name w:val="Heading 1 Char"/>
    <w:basedOn w:val="DefaultParagraphFont"/>
    <w:link w:val="Heading1"/>
    <w:uiPriority w:val="9"/>
    <w:rsid w:val="00B85495"/>
    <w:rPr>
      <w:rFonts w:ascii="Tw Cen MT" w:hAnsi="Tw Cen MT"/>
      <w:b/>
      <w:bCs/>
      <w:color w:val="6B93CC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5495"/>
    <w:rPr>
      <w:color w:val="3B6AAC" w:themeColor="accent3" w:themeShade="BF"/>
      <w:sz w:val="32"/>
      <w:szCs w:val="32"/>
    </w:rPr>
  </w:style>
  <w:style w:type="paragraph" w:customStyle="1" w:styleId="Graphicsanchor">
    <w:name w:val="Graphics anchor"/>
    <w:basedOn w:val="Normal"/>
    <w:qFormat/>
    <w:rsid w:val="00B85495"/>
    <w:rPr>
      <w:noProof/>
      <w:sz w:val="10"/>
      <w:szCs w:val="10"/>
    </w:rPr>
  </w:style>
  <w:style w:type="character" w:styleId="PlaceholderText">
    <w:name w:val="Placeholder Text"/>
    <w:basedOn w:val="DefaultParagraphFont"/>
    <w:uiPriority w:val="99"/>
    <w:semiHidden/>
    <w:rsid w:val="00B85495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AC4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25E"/>
  </w:style>
  <w:style w:type="paragraph" w:styleId="Footer">
    <w:name w:val="footer"/>
    <w:basedOn w:val="Normal"/>
    <w:link w:val="FooterChar"/>
    <w:uiPriority w:val="99"/>
    <w:unhideWhenUsed/>
    <w:rsid w:val="00AC4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7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h\AppData\Roaming\Microsoft\Templates\Book%20club%20checklist.dotx" TargetMode="External"/></Relationships>
</file>

<file path=word/theme/theme1.xml><?xml version="1.0" encoding="utf-8"?>
<a:theme xmlns:a="http://schemas.openxmlformats.org/drawingml/2006/main" name="Office Theme">
  <a:themeElements>
    <a:clrScheme name="Book Club Checklist">
      <a:dk1>
        <a:srgbClr val="000000"/>
      </a:dk1>
      <a:lt1>
        <a:srgbClr val="FFFFFF"/>
      </a:lt1>
      <a:dk2>
        <a:srgbClr val="242889"/>
      </a:dk2>
      <a:lt2>
        <a:srgbClr val="F1F1EF"/>
      </a:lt2>
      <a:accent1>
        <a:srgbClr val="F37E6E"/>
      </a:accent1>
      <a:accent2>
        <a:srgbClr val="66B9BF"/>
      </a:accent2>
      <a:accent3>
        <a:srgbClr val="6B93CC"/>
      </a:accent3>
      <a:accent4>
        <a:srgbClr val="D2437F"/>
      </a:accent4>
      <a:accent5>
        <a:srgbClr val="C7DD77"/>
      </a:accent5>
      <a:accent6>
        <a:srgbClr val="EEAA23"/>
      </a:accent6>
      <a:hlink>
        <a:srgbClr val="9454C3"/>
      </a:hlink>
      <a:folHlink>
        <a:srgbClr val="3EBBF0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ECA9653-CA3D-4764-B2B9-EF22B64E9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E267D1-66AA-4D59-A32B-E6FED87C0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0CF16E-2CB5-4B4E-AFD2-833FF307F5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E195B2-3CB1-49F2-A6D1-90B2D31FB155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 club checklist.dotx</Template>
  <TotalTime>0</TotalTime>
  <Pages>2</Pages>
  <Words>96</Words>
  <Characters>459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2022-04-17T14:45:00Z</dcterms:created>
  <dcterms:modified xsi:type="dcterms:W3CDTF">2022-04-17T14:51:00Z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